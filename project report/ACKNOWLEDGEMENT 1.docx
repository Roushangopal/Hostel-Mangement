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B8854" w14:textId="77777777" w:rsidR="006E1A9D" w:rsidRDefault="006E1A9D" w:rsidP="006766EB">
      <w:pPr>
        <w:ind w:left="0" w:firstLine="0"/>
        <w:jc w:val="center"/>
        <w:rPr>
          <w:b/>
          <w:bCs/>
          <w:sz w:val="36"/>
          <w:szCs w:val="36"/>
        </w:rPr>
      </w:pPr>
      <w:bookmarkStart w:id="0" w:name="_GoBack"/>
      <w:bookmarkEnd w:id="0"/>
    </w:p>
    <w:p w14:paraId="0BB8CB0C" w14:textId="67D713B2" w:rsidR="00FB4B42" w:rsidRPr="00C12C6F" w:rsidRDefault="00FB4B42" w:rsidP="006766EB">
      <w:pPr>
        <w:ind w:left="0" w:firstLine="0"/>
        <w:jc w:val="center"/>
        <w:rPr>
          <w:b/>
          <w:bCs/>
          <w:sz w:val="36"/>
          <w:szCs w:val="36"/>
        </w:rPr>
      </w:pPr>
      <w:r w:rsidRPr="00C12C6F">
        <w:rPr>
          <w:b/>
          <w:bCs/>
          <w:sz w:val="36"/>
          <w:szCs w:val="36"/>
        </w:rPr>
        <w:t>ACKNOWLEDGEMENT</w:t>
      </w:r>
    </w:p>
    <w:p w14:paraId="4B5236D1" w14:textId="77777777" w:rsidR="00FB4B42" w:rsidRPr="00465B10" w:rsidRDefault="00FB4B42" w:rsidP="00FB4B42">
      <w:pPr>
        <w:spacing w:after="240" w:line="360" w:lineRule="auto"/>
        <w:rPr>
          <w:szCs w:val="24"/>
        </w:rPr>
      </w:pPr>
      <w:r w:rsidRPr="00465B10">
        <w:rPr>
          <w:szCs w:val="24"/>
        </w:rPr>
        <w:t xml:space="preserve">It gives us immense pleasure to write an acknowledgement to this </w:t>
      </w:r>
      <w:r w:rsidR="00E64B95">
        <w:rPr>
          <w:szCs w:val="24"/>
        </w:rPr>
        <w:t xml:space="preserve">mini </w:t>
      </w:r>
      <w:r w:rsidRPr="00465B10">
        <w:rPr>
          <w:szCs w:val="24"/>
        </w:rPr>
        <w:t>project, a contribution of all people who helped me realize it.</w:t>
      </w:r>
    </w:p>
    <w:p w14:paraId="2C0DD741" w14:textId="5849D13C" w:rsidR="00FB4B42" w:rsidRPr="00465B10" w:rsidRDefault="00FB4B42" w:rsidP="00FB4B42">
      <w:pPr>
        <w:tabs>
          <w:tab w:val="center" w:pos="4320"/>
        </w:tabs>
        <w:spacing w:after="240" w:line="360" w:lineRule="auto"/>
        <w:rPr>
          <w:szCs w:val="24"/>
        </w:rPr>
      </w:pPr>
      <w:r w:rsidRPr="00465B10">
        <w:rPr>
          <w:szCs w:val="24"/>
        </w:rPr>
        <w:t>We are very thankful to the Principal</w:t>
      </w:r>
      <w:r>
        <w:rPr>
          <w:szCs w:val="24"/>
        </w:rPr>
        <w:t>,</w:t>
      </w:r>
      <w:r w:rsidR="00A668A5">
        <w:rPr>
          <w:szCs w:val="24"/>
        </w:rPr>
        <w:t xml:space="preserve"> </w:t>
      </w:r>
      <w:proofErr w:type="spellStart"/>
      <w:r w:rsidR="00F9106F" w:rsidRPr="00BE7987">
        <w:rPr>
          <w:b/>
          <w:bCs/>
          <w:szCs w:val="24"/>
        </w:rPr>
        <w:t>Dr.</w:t>
      </w:r>
      <w:proofErr w:type="spellEnd"/>
      <w:r w:rsidR="006E1A9D">
        <w:rPr>
          <w:szCs w:val="24"/>
        </w:rPr>
        <w:t xml:space="preserve"> </w:t>
      </w:r>
      <w:r w:rsidR="00F9106F">
        <w:rPr>
          <w:b/>
          <w:szCs w:val="24"/>
        </w:rPr>
        <w:t xml:space="preserve">Kumar </w:t>
      </w:r>
      <w:proofErr w:type="spellStart"/>
      <w:r w:rsidR="00F9106F">
        <w:rPr>
          <w:b/>
          <w:szCs w:val="24"/>
        </w:rPr>
        <w:t>Kenche</w:t>
      </w:r>
      <w:proofErr w:type="spellEnd"/>
      <w:r w:rsidR="00F9106F">
        <w:rPr>
          <w:b/>
          <w:szCs w:val="24"/>
        </w:rPr>
        <w:t xml:space="preserve"> </w:t>
      </w:r>
      <w:proofErr w:type="spellStart"/>
      <w:r w:rsidR="00F9106F">
        <w:rPr>
          <w:b/>
          <w:szCs w:val="24"/>
        </w:rPr>
        <w:t>Gowda</w:t>
      </w:r>
      <w:proofErr w:type="spellEnd"/>
      <w:r w:rsidRPr="00465B10">
        <w:rPr>
          <w:b/>
          <w:szCs w:val="24"/>
        </w:rPr>
        <w:t>,</w:t>
      </w:r>
      <w:r w:rsidRPr="00465B10">
        <w:rPr>
          <w:szCs w:val="24"/>
        </w:rPr>
        <w:t xml:space="preserve"> VKIT, Bengaluru, for being kind enough to provide me an opportunity to work on a </w:t>
      </w:r>
      <w:r w:rsidR="00E64B95">
        <w:rPr>
          <w:szCs w:val="24"/>
        </w:rPr>
        <w:t xml:space="preserve">mini </w:t>
      </w:r>
      <w:r w:rsidRPr="00465B10">
        <w:rPr>
          <w:szCs w:val="24"/>
        </w:rPr>
        <w:t>project in this institution.</w:t>
      </w:r>
    </w:p>
    <w:p w14:paraId="2A079E99" w14:textId="22D518BF" w:rsidR="00FB4B42" w:rsidRPr="00465B10" w:rsidRDefault="00FB4B42" w:rsidP="00C12C6F">
      <w:pPr>
        <w:spacing w:after="240" w:line="360" w:lineRule="auto"/>
        <w:rPr>
          <w:szCs w:val="24"/>
        </w:rPr>
      </w:pPr>
      <w:r w:rsidRPr="00465B10">
        <w:rPr>
          <w:szCs w:val="24"/>
        </w:rPr>
        <w:t xml:space="preserve">We would like to convey our heartfelt thanks to our </w:t>
      </w:r>
      <w:r w:rsidR="00A668A5">
        <w:rPr>
          <w:szCs w:val="24"/>
        </w:rPr>
        <w:t>beloved HOD,</w:t>
      </w:r>
      <w:r w:rsidR="00BE7987">
        <w:rPr>
          <w:b/>
          <w:szCs w:val="24"/>
        </w:rPr>
        <w:t xml:space="preserve"> </w:t>
      </w:r>
      <w:proofErr w:type="spellStart"/>
      <w:r w:rsidR="00BE7987">
        <w:rPr>
          <w:b/>
          <w:szCs w:val="24"/>
        </w:rPr>
        <w:t>Dr.</w:t>
      </w:r>
      <w:r w:rsidR="00F9106F">
        <w:rPr>
          <w:b/>
          <w:szCs w:val="24"/>
        </w:rPr>
        <w:t>Vidya</w:t>
      </w:r>
      <w:proofErr w:type="spellEnd"/>
      <w:r w:rsidR="006E1A9D">
        <w:rPr>
          <w:b/>
          <w:szCs w:val="24"/>
        </w:rPr>
        <w:t xml:space="preserve"> </w:t>
      </w:r>
      <w:r w:rsidR="00F9106F">
        <w:rPr>
          <w:b/>
          <w:szCs w:val="24"/>
        </w:rPr>
        <w:t>A</w:t>
      </w:r>
      <w:r w:rsidRPr="00465B10">
        <w:rPr>
          <w:b/>
          <w:szCs w:val="24"/>
        </w:rPr>
        <w:t>,</w:t>
      </w:r>
      <w:r w:rsidR="00A668A5">
        <w:rPr>
          <w:b/>
          <w:szCs w:val="24"/>
        </w:rPr>
        <w:t xml:space="preserve"> Dept. of Computer Science a</w:t>
      </w:r>
      <w:r w:rsidR="002A114A">
        <w:rPr>
          <w:b/>
          <w:szCs w:val="24"/>
        </w:rPr>
        <w:t xml:space="preserve">nd </w:t>
      </w:r>
      <w:proofErr w:type="gramStart"/>
      <w:r w:rsidR="002A114A">
        <w:rPr>
          <w:b/>
          <w:szCs w:val="24"/>
        </w:rPr>
        <w:t>Engineering</w:t>
      </w:r>
      <w:r w:rsidR="00A668A5">
        <w:rPr>
          <w:b/>
          <w:szCs w:val="24"/>
        </w:rPr>
        <w:t xml:space="preserve"> </w:t>
      </w:r>
      <w:r w:rsidRPr="00465B10">
        <w:rPr>
          <w:b/>
          <w:szCs w:val="24"/>
        </w:rPr>
        <w:t xml:space="preserve"> </w:t>
      </w:r>
      <w:r w:rsidRPr="00465B10">
        <w:rPr>
          <w:szCs w:val="24"/>
        </w:rPr>
        <w:t>for</w:t>
      </w:r>
      <w:proofErr w:type="gramEnd"/>
      <w:r w:rsidRPr="00465B10">
        <w:rPr>
          <w:szCs w:val="24"/>
        </w:rPr>
        <w:t xml:space="preserve"> giving us the opportunity to embark up to this topic.</w:t>
      </w:r>
    </w:p>
    <w:p w14:paraId="015C2017" w14:textId="659ABBE9" w:rsidR="00FB4B42" w:rsidRPr="00465B10" w:rsidRDefault="00FB4B42" w:rsidP="00FB4B42">
      <w:pPr>
        <w:spacing w:after="240" w:line="360" w:lineRule="auto"/>
        <w:rPr>
          <w:szCs w:val="24"/>
        </w:rPr>
      </w:pPr>
      <w:r w:rsidRPr="00465B10">
        <w:rPr>
          <w:szCs w:val="24"/>
        </w:rPr>
        <w:t xml:space="preserve">We would like to sincerely thank our </w:t>
      </w:r>
      <w:r w:rsidR="00E64B95">
        <w:rPr>
          <w:szCs w:val="24"/>
        </w:rPr>
        <w:t xml:space="preserve">mini </w:t>
      </w:r>
      <w:r w:rsidRPr="00465B10">
        <w:rPr>
          <w:szCs w:val="24"/>
        </w:rPr>
        <w:t xml:space="preserve">project guide </w:t>
      </w:r>
      <w:r w:rsidR="00F35A8E">
        <w:rPr>
          <w:b/>
          <w:szCs w:val="24"/>
        </w:rPr>
        <w:t xml:space="preserve">Mrs. </w:t>
      </w:r>
      <w:r w:rsidR="006E1A9D">
        <w:rPr>
          <w:b/>
          <w:szCs w:val="24"/>
        </w:rPr>
        <w:t xml:space="preserve">Pavithra H C </w:t>
      </w:r>
      <w:r w:rsidR="00F35A8E">
        <w:rPr>
          <w:b/>
          <w:szCs w:val="24"/>
        </w:rPr>
        <w:t xml:space="preserve">and </w:t>
      </w:r>
      <w:r>
        <w:rPr>
          <w:b/>
          <w:szCs w:val="24"/>
        </w:rPr>
        <w:t>Mrs.</w:t>
      </w:r>
      <w:r w:rsidR="00A668A5">
        <w:rPr>
          <w:b/>
          <w:szCs w:val="24"/>
        </w:rPr>
        <w:t xml:space="preserve"> </w:t>
      </w:r>
      <w:r w:rsidR="00BE7987">
        <w:rPr>
          <w:b/>
          <w:szCs w:val="24"/>
        </w:rPr>
        <w:t>Sunanda H G</w:t>
      </w:r>
      <w:r w:rsidR="00F35A8E" w:rsidRPr="00465B10">
        <w:rPr>
          <w:b/>
          <w:szCs w:val="24"/>
        </w:rPr>
        <w:t xml:space="preserve">, </w:t>
      </w:r>
      <w:r w:rsidR="00F35A8E" w:rsidRPr="00F35A8E">
        <w:rPr>
          <w:szCs w:val="24"/>
        </w:rPr>
        <w:t>for</w:t>
      </w:r>
      <w:r w:rsidR="00D37EF1">
        <w:rPr>
          <w:szCs w:val="24"/>
        </w:rPr>
        <w:t xml:space="preserve"> their </w:t>
      </w:r>
      <w:r w:rsidRPr="00465B10">
        <w:rPr>
          <w:szCs w:val="24"/>
        </w:rPr>
        <w:t xml:space="preserve">valuable guidance, constant assistance, support and constructive suggestions for the betterment of the </w:t>
      </w:r>
      <w:r w:rsidR="00E64B95">
        <w:rPr>
          <w:szCs w:val="24"/>
        </w:rPr>
        <w:t xml:space="preserve">mini </w:t>
      </w:r>
      <w:r w:rsidRPr="00465B10">
        <w:rPr>
          <w:szCs w:val="24"/>
        </w:rPr>
        <w:t xml:space="preserve">project, without which this </w:t>
      </w:r>
      <w:r w:rsidR="00E64B95">
        <w:rPr>
          <w:szCs w:val="24"/>
        </w:rPr>
        <w:t xml:space="preserve">mini </w:t>
      </w:r>
      <w:r w:rsidRPr="00465B10">
        <w:rPr>
          <w:szCs w:val="24"/>
        </w:rPr>
        <w:t>project would have not been possible.</w:t>
      </w:r>
    </w:p>
    <w:p w14:paraId="4647B0ED" w14:textId="77777777" w:rsidR="00C12C6F" w:rsidRDefault="00FB4B42" w:rsidP="00FB4B42">
      <w:pPr>
        <w:tabs>
          <w:tab w:val="center" w:pos="4320"/>
        </w:tabs>
        <w:spacing w:after="840" w:line="360" w:lineRule="auto"/>
        <w:rPr>
          <w:szCs w:val="24"/>
        </w:rPr>
      </w:pPr>
      <w:r w:rsidRPr="00465B10">
        <w:rPr>
          <w:szCs w:val="24"/>
        </w:rPr>
        <w:t>Finally, it is a pleasure and happiness to the friendly co-operation showed by all the staff computer science department, VKIT.</w:t>
      </w:r>
      <w:r w:rsidRPr="00465B10">
        <w:rPr>
          <w:szCs w:val="24"/>
        </w:rPr>
        <w:tab/>
      </w:r>
    </w:p>
    <w:p w14:paraId="475B5222" w14:textId="77777777" w:rsidR="00FB4B42" w:rsidRPr="00465B10" w:rsidRDefault="00FB4B42" w:rsidP="00FB4B42">
      <w:pPr>
        <w:tabs>
          <w:tab w:val="center" w:pos="4320"/>
        </w:tabs>
        <w:spacing w:after="840" w:line="360" w:lineRule="auto"/>
        <w:rPr>
          <w:szCs w:val="24"/>
        </w:rPr>
      </w:pPr>
      <w:r w:rsidRPr="00465B10">
        <w:rPr>
          <w:szCs w:val="24"/>
        </w:rPr>
        <w:tab/>
      </w:r>
      <w:r w:rsidRPr="00465B10">
        <w:rPr>
          <w:szCs w:val="24"/>
        </w:rPr>
        <w:tab/>
      </w:r>
    </w:p>
    <w:p w14:paraId="156AC616" w14:textId="77777777" w:rsidR="00FB4B42" w:rsidRPr="00C12C6F" w:rsidRDefault="005E1D38" w:rsidP="005E1D38">
      <w:pPr>
        <w:ind w:left="0" w:firstLine="0"/>
        <w:jc w:val="left"/>
        <w:rPr>
          <w:b/>
          <w:szCs w:val="24"/>
        </w:rPr>
      </w:pPr>
      <w:r>
        <w:rPr>
          <w:szCs w:val="24"/>
        </w:rPr>
        <w:t xml:space="preserve">                                                     </w:t>
      </w:r>
      <w:r w:rsidR="00F35A8E">
        <w:rPr>
          <w:szCs w:val="24"/>
        </w:rPr>
        <w:t xml:space="preserve">                      </w:t>
      </w:r>
      <w:r w:rsidR="00756778">
        <w:rPr>
          <w:b/>
          <w:szCs w:val="24"/>
        </w:rPr>
        <w:t xml:space="preserve">              </w:t>
      </w:r>
      <w:proofErr w:type="gramStart"/>
      <w:r w:rsidR="00F9106F">
        <w:rPr>
          <w:b/>
          <w:szCs w:val="24"/>
        </w:rPr>
        <w:t xml:space="preserve">ROUSHAN </w:t>
      </w:r>
      <w:r w:rsidR="00756778">
        <w:rPr>
          <w:b/>
          <w:szCs w:val="24"/>
        </w:rPr>
        <w:t xml:space="preserve"> </w:t>
      </w:r>
      <w:r w:rsidR="00F9106F">
        <w:rPr>
          <w:b/>
          <w:szCs w:val="24"/>
        </w:rPr>
        <w:t>RAJA</w:t>
      </w:r>
      <w:proofErr w:type="gramEnd"/>
      <w:r w:rsidR="00756778">
        <w:rPr>
          <w:b/>
          <w:szCs w:val="24"/>
        </w:rPr>
        <w:t>.</w:t>
      </w:r>
      <w:r w:rsidR="00F9106F">
        <w:rPr>
          <w:b/>
          <w:szCs w:val="24"/>
        </w:rPr>
        <w:t>(1VK17CS047</w:t>
      </w:r>
      <w:r w:rsidR="00FB4B42" w:rsidRPr="00C12C6F">
        <w:rPr>
          <w:b/>
          <w:szCs w:val="24"/>
        </w:rPr>
        <w:t>)</w:t>
      </w:r>
    </w:p>
    <w:p w14:paraId="3C3DE467" w14:textId="77777777" w:rsidR="00FB4B42" w:rsidRPr="00A37E38" w:rsidRDefault="00756778" w:rsidP="00756778">
      <w:pPr>
        <w:tabs>
          <w:tab w:val="left" w:pos="360"/>
          <w:tab w:val="right" w:pos="8963"/>
        </w:tabs>
        <w:jc w:val="left"/>
        <w:rPr>
          <w:b/>
          <w:bCs/>
          <w:szCs w:val="24"/>
        </w:rPr>
      </w:pPr>
      <w:r>
        <w:rPr>
          <w:b/>
          <w:szCs w:val="24"/>
        </w:rPr>
        <w:tab/>
        <w:t xml:space="preserve">                                                                                           </w:t>
      </w:r>
      <w:proofErr w:type="gramStart"/>
      <w:r>
        <w:rPr>
          <w:b/>
          <w:szCs w:val="24"/>
        </w:rPr>
        <w:t>SRINIVAS  D</w:t>
      </w:r>
      <w:proofErr w:type="gramEnd"/>
      <w:r>
        <w:rPr>
          <w:b/>
          <w:szCs w:val="24"/>
        </w:rPr>
        <w:t xml:space="preserve">  R.(1VK17</w:t>
      </w:r>
      <w:r w:rsidRPr="00C12C6F">
        <w:rPr>
          <w:b/>
          <w:szCs w:val="24"/>
        </w:rPr>
        <w:t>CS0</w:t>
      </w:r>
      <w:r>
        <w:rPr>
          <w:b/>
          <w:szCs w:val="24"/>
        </w:rPr>
        <w:t>59</w:t>
      </w:r>
      <w:r w:rsidRPr="00C12C6F">
        <w:rPr>
          <w:b/>
          <w:szCs w:val="24"/>
        </w:rPr>
        <w:t>)</w:t>
      </w:r>
      <w:r>
        <w:rPr>
          <w:b/>
          <w:szCs w:val="24"/>
        </w:rPr>
        <w:tab/>
      </w:r>
      <w:r w:rsidR="00FB4B42" w:rsidRPr="00C12C6F">
        <w:rPr>
          <w:b/>
          <w:szCs w:val="24"/>
        </w:rPr>
        <w:t xml:space="preserve">                                         </w:t>
      </w:r>
      <w:r>
        <w:rPr>
          <w:b/>
          <w:szCs w:val="24"/>
        </w:rPr>
        <w:t xml:space="preserve">   </w:t>
      </w:r>
    </w:p>
    <w:p w14:paraId="2D7015EA" w14:textId="77777777" w:rsidR="00FB4B42" w:rsidRDefault="00FB4B42" w:rsidP="00FB4B42">
      <w:pPr>
        <w:pStyle w:val="Heading1"/>
        <w:spacing w:after="64"/>
        <w:ind w:left="0" w:firstLine="0"/>
        <w:jc w:val="left"/>
      </w:pPr>
    </w:p>
    <w:p w14:paraId="40058B53" w14:textId="77777777" w:rsidR="00FB4B42" w:rsidRDefault="00FB4B42" w:rsidP="00FB4B42">
      <w:pPr>
        <w:rPr>
          <w:lang w:eastAsia="en-US" w:bidi="ar-SA"/>
        </w:rPr>
      </w:pPr>
    </w:p>
    <w:p w14:paraId="2FBEB669" w14:textId="77777777" w:rsidR="00FB4B42" w:rsidRDefault="00FB4B42" w:rsidP="00FB4B42">
      <w:pPr>
        <w:rPr>
          <w:lang w:eastAsia="en-US" w:bidi="ar-SA"/>
        </w:rPr>
      </w:pPr>
    </w:p>
    <w:p w14:paraId="4268AA05" w14:textId="77777777" w:rsidR="00254423" w:rsidRDefault="00254423" w:rsidP="00FB4B42">
      <w:pPr>
        <w:rPr>
          <w:lang w:eastAsia="en-US" w:bidi="ar-SA"/>
        </w:rPr>
      </w:pPr>
    </w:p>
    <w:p w14:paraId="3159E647" w14:textId="77777777" w:rsidR="00254423" w:rsidRDefault="00254423" w:rsidP="006E1A9D">
      <w:pPr>
        <w:ind w:left="0" w:firstLine="0"/>
        <w:rPr>
          <w:lang w:eastAsia="en-US" w:bidi="ar-SA"/>
        </w:rPr>
      </w:pPr>
    </w:p>
    <w:p w14:paraId="60E3F48D" w14:textId="3E6776BE" w:rsidR="00FB4B42" w:rsidRDefault="002A114A" w:rsidP="00C57901">
      <w:pPr>
        <w:jc w:val="center"/>
        <w:rPr>
          <w:lang w:eastAsia="en-US" w:bidi="ar-SA"/>
        </w:rPr>
      </w:pPr>
      <w:r>
        <w:rPr>
          <w:lang w:eastAsia="en-US" w:bidi="ar-SA"/>
        </w:rPr>
        <w:t xml:space="preserve">                                                                                                                                                                         </w:t>
      </w:r>
      <w:r w:rsidR="00C57901">
        <w:rPr>
          <w:lang w:eastAsia="en-US" w:bidi="ar-SA"/>
        </w:rPr>
        <w:t xml:space="preserve">                   </w:t>
      </w:r>
      <w:r w:rsidR="00E63C8D">
        <w:rPr>
          <w:lang w:eastAsia="en-US" w:bidi="ar-SA"/>
        </w:rPr>
        <w:t>i</w:t>
      </w:r>
    </w:p>
    <w:p w14:paraId="07CDE8D7" w14:textId="77777777" w:rsidR="006E1A9D" w:rsidRDefault="00FB4B42" w:rsidP="00FB4B42">
      <w:pPr>
        <w:pStyle w:val="Heading1"/>
        <w:spacing w:after="64"/>
        <w:ind w:left="0" w:firstLine="0"/>
        <w:jc w:val="left"/>
      </w:pPr>
      <w:r>
        <w:lastRenderedPageBreak/>
        <w:t xml:space="preserve">                                      </w:t>
      </w:r>
      <w:r w:rsidR="006E1A9D">
        <w:t xml:space="preserve"> </w:t>
      </w:r>
      <w:r>
        <w:t xml:space="preserve">  </w:t>
      </w:r>
    </w:p>
    <w:p w14:paraId="636EDF9C" w14:textId="77777777" w:rsidR="006E1A9D" w:rsidRDefault="006E1A9D" w:rsidP="00FB4B42">
      <w:pPr>
        <w:pStyle w:val="Heading1"/>
        <w:spacing w:after="64"/>
        <w:ind w:left="0" w:firstLine="0"/>
        <w:jc w:val="left"/>
      </w:pPr>
    </w:p>
    <w:p w14:paraId="2429BF5C" w14:textId="63FF2F7F" w:rsidR="00FB4B42" w:rsidRDefault="006E1A9D" w:rsidP="00FB4B42">
      <w:pPr>
        <w:pStyle w:val="Heading1"/>
        <w:spacing w:after="64"/>
        <w:ind w:left="0" w:firstLine="0"/>
        <w:jc w:val="left"/>
      </w:pPr>
      <w:r>
        <w:t xml:space="preserve">                                         </w:t>
      </w:r>
      <w:r w:rsidR="00FB4B42" w:rsidRPr="00292335">
        <w:rPr>
          <w:sz w:val="44"/>
          <w:szCs w:val="44"/>
        </w:rPr>
        <w:t>ABSTRACT</w:t>
      </w:r>
    </w:p>
    <w:p w14:paraId="709EE2BE" w14:textId="4FCE049E" w:rsidR="00FB4B42" w:rsidRDefault="00FB4B42" w:rsidP="00FB4B42">
      <w:pPr>
        <w:pStyle w:val="Heading1"/>
        <w:spacing w:after="64"/>
        <w:ind w:left="0"/>
        <w:jc w:val="left"/>
      </w:pPr>
    </w:p>
    <w:p w14:paraId="2D93F984" w14:textId="20D807CF" w:rsidR="006E1A9D" w:rsidRDefault="006E1A9D" w:rsidP="006E1A9D">
      <w:pPr>
        <w:rPr>
          <w:lang w:eastAsia="en-US" w:bidi="ar-SA"/>
        </w:rPr>
      </w:pPr>
    </w:p>
    <w:p w14:paraId="1AB05549" w14:textId="77777777" w:rsidR="006E1A9D" w:rsidRPr="00292335" w:rsidRDefault="006E1A9D" w:rsidP="006E1A9D">
      <w:pPr>
        <w:rPr>
          <w:bCs/>
          <w:lang w:eastAsia="en-US" w:bidi="ar-SA"/>
        </w:rPr>
      </w:pPr>
    </w:p>
    <w:p w14:paraId="1A6D8751" w14:textId="77777777" w:rsidR="000C47C0" w:rsidRPr="00292335" w:rsidRDefault="000C47C0" w:rsidP="000C47C0">
      <w:pPr>
        <w:pStyle w:val="Heading1"/>
        <w:spacing w:after="64"/>
        <w:rPr>
          <w:b w:val="0"/>
          <w:bCs/>
          <w:szCs w:val="24"/>
          <w:lang w:val="en-US"/>
        </w:rPr>
      </w:pPr>
      <w:r w:rsidRPr="00292335">
        <w:rPr>
          <w:b w:val="0"/>
          <w:bCs/>
          <w:sz w:val="28"/>
          <w:szCs w:val="28"/>
          <w:lang w:val="en-US"/>
        </w:rPr>
        <w:t xml:space="preserve">This project “HOSTEL </w:t>
      </w:r>
      <w:proofErr w:type="gramStart"/>
      <w:r w:rsidRPr="00292335">
        <w:rPr>
          <w:b w:val="0"/>
          <w:bCs/>
          <w:sz w:val="28"/>
          <w:szCs w:val="28"/>
          <w:lang w:val="en-US"/>
        </w:rPr>
        <w:t>MANAGEMENT  SYSTEM</w:t>
      </w:r>
      <w:proofErr w:type="gramEnd"/>
      <w:r w:rsidRPr="00292335">
        <w:rPr>
          <w:b w:val="0"/>
          <w:bCs/>
          <w:sz w:val="28"/>
          <w:szCs w:val="28"/>
          <w:lang w:val="en-US"/>
        </w:rPr>
        <w:t>” targeted for the college hostel integrates the transaction management of the hostel for better control and timely response. This eliminates time delay and paper transaction being marked. The warden is provided with a better control over the transactions like adding the details of new students in the hostel, modifying the details of the students, deleting the students, viewing the students details in the hostel. This project’s main motto is to reduce the effort of wardens and provide better service to the students</w:t>
      </w:r>
      <w:r w:rsidRPr="00292335">
        <w:rPr>
          <w:b w:val="0"/>
          <w:bCs/>
          <w:szCs w:val="24"/>
          <w:lang w:val="en-US"/>
        </w:rPr>
        <w:t>.</w:t>
      </w:r>
    </w:p>
    <w:p w14:paraId="76ECDE4D" w14:textId="77777777" w:rsidR="00FB4B42" w:rsidRPr="00912060" w:rsidRDefault="00FB4B42" w:rsidP="00912060">
      <w:pPr>
        <w:pStyle w:val="Heading1"/>
        <w:spacing w:after="64"/>
        <w:ind w:left="0"/>
        <w:jc w:val="both"/>
        <w:rPr>
          <w:b w:val="0"/>
          <w:sz w:val="24"/>
          <w:szCs w:val="24"/>
        </w:rPr>
      </w:pPr>
    </w:p>
    <w:p w14:paraId="781932CB" w14:textId="65B7BF33" w:rsidR="00FB4B42" w:rsidRDefault="00FB4B42" w:rsidP="00FB4B42">
      <w:pPr>
        <w:pStyle w:val="Heading1"/>
        <w:spacing w:after="64"/>
        <w:ind w:left="0"/>
        <w:jc w:val="left"/>
      </w:pPr>
    </w:p>
    <w:p w14:paraId="79BE9BA4" w14:textId="19AB3F07" w:rsidR="00FB4B42" w:rsidRDefault="00FB4B42" w:rsidP="00FB4B42">
      <w:pPr>
        <w:pStyle w:val="Heading1"/>
        <w:spacing w:after="64"/>
        <w:ind w:left="0"/>
        <w:jc w:val="left"/>
      </w:pPr>
    </w:p>
    <w:p w14:paraId="2065D333" w14:textId="62F6EA46" w:rsidR="00FB4B42" w:rsidRDefault="00FB4B42" w:rsidP="00FB4B42">
      <w:pPr>
        <w:pStyle w:val="Heading1"/>
        <w:spacing w:after="64"/>
        <w:ind w:left="0"/>
        <w:jc w:val="left"/>
      </w:pPr>
    </w:p>
    <w:p w14:paraId="7D63FF4D" w14:textId="294A89D3" w:rsidR="00FB4B42" w:rsidRDefault="00FB4B42" w:rsidP="00FB4B42">
      <w:pPr>
        <w:pStyle w:val="Heading1"/>
        <w:spacing w:after="64"/>
        <w:ind w:left="0"/>
        <w:jc w:val="left"/>
      </w:pPr>
    </w:p>
    <w:p w14:paraId="00461A86" w14:textId="3E6D81CF" w:rsidR="00FB4B42" w:rsidRDefault="00FB4B42" w:rsidP="00FB4B42">
      <w:pPr>
        <w:rPr>
          <w:lang w:eastAsia="en-US" w:bidi="ar-SA"/>
        </w:rPr>
      </w:pPr>
    </w:p>
    <w:p w14:paraId="1C742960" w14:textId="00E8BF0B" w:rsidR="00FB4B42" w:rsidRDefault="00FB4B42" w:rsidP="00FB4B42">
      <w:pPr>
        <w:rPr>
          <w:lang w:eastAsia="en-US" w:bidi="ar-SA"/>
        </w:rPr>
      </w:pPr>
    </w:p>
    <w:p w14:paraId="2F63FF2D" w14:textId="508276A3" w:rsidR="00FB4B42" w:rsidRDefault="00FB4B42" w:rsidP="00FB4B42">
      <w:pPr>
        <w:pStyle w:val="Heading1"/>
        <w:spacing w:after="64"/>
        <w:ind w:left="0"/>
        <w:jc w:val="left"/>
      </w:pPr>
    </w:p>
    <w:p w14:paraId="2A412529" w14:textId="694E8885" w:rsidR="00FB4B42" w:rsidRDefault="00FB4B42" w:rsidP="00FB4B42">
      <w:pPr>
        <w:pStyle w:val="Heading1"/>
        <w:spacing w:after="64"/>
        <w:ind w:left="0"/>
        <w:jc w:val="left"/>
      </w:pPr>
    </w:p>
    <w:p w14:paraId="203B5822" w14:textId="633B52A6" w:rsidR="00FB4B42" w:rsidRDefault="00FB4B42" w:rsidP="00FB4B42">
      <w:pPr>
        <w:pStyle w:val="Heading1"/>
        <w:spacing w:after="64"/>
        <w:ind w:left="0"/>
        <w:jc w:val="left"/>
      </w:pPr>
    </w:p>
    <w:p w14:paraId="1FB0D9B5" w14:textId="4008A13F" w:rsidR="00FB4B42" w:rsidRDefault="00FB4B42" w:rsidP="00FB4B42">
      <w:pPr>
        <w:pStyle w:val="Heading1"/>
        <w:spacing w:after="64"/>
        <w:ind w:left="0"/>
        <w:jc w:val="left"/>
      </w:pPr>
    </w:p>
    <w:p w14:paraId="5E9CC7EC" w14:textId="62B4591B" w:rsidR="00FB4B42" w:rsidRDefault="00FB4B42" w:rsidP="00FB4B42">
      <w:pPr>
        <w:pStyle w:val="Heading1"/>
        <w:spacing w:after="64"/>
        <w:ind w:left="0"/>
        <w:jc w:val="left"/>
      </w:pPr>
    </w:p>
    <w:p w14:paraId="3FAE9A67" w14:textId="6F579020" w:rsidR="00FB4B42" w:rsidRDefault="00FB4B42" w:rsidP="00FB4B42">
      <w:pPr>
        <w:pStyle w:val="Heading1"/>
        <w:spacing w:after="64"/>
        <w:ind w:left="0"/>
        <w:jc w:val="left"/>
      </w:pPr>
    </w:p>
    <w:p w14:paraId="286629F3" w14:textId="6970EC18" w:rsidR="006D760D" w:rsidRDefault="006D760D"/>
    <w:p w14:paraId="72642285" w14:textId="464051F1" w:rsidR="00FB4B42" w:rsidRDefault="00FB4B42"/>
    <w:p w14:paraId="068D40F4" w14:textId="0948D0C4" w:rsidR="00AA3562" w:rsidRDefault="00AA3562" w:rsidP="00AA3562">
      <w:pPr>
        <w:jc w:val="center"/>
      </w:pPr>
    </w:p>
    <w:p w14:paraId="461B04D0" w14:textId="77777777" w:rsidR="009F689A" w:rsidRDefault="00BC28C5" w:rsidP="000C47C0">
      <w:pPr>
        <w:tabs>
          <w:tab w:val="left" w:pos="270"/>
          <w:tab w:val="left" w:pos="1139"/>
          <w:tab w:val="left" w:pos="3630"/>
        </w:tabs>
        <w:ind w:left="0" w:firstLine="0"/>
        <w:rPr>
          <w:sz w:val="28"/>
          <w:szCs w:val="28"/>
        </w:rPr>
      </w:pPr>
      <w:r>
        <w:t xml:space="preserve">                                                           </w:t>
      </w:r>
      <w:r w:rsidR="000C47C0">
        <w:rPr>
          <w:sz w:val="28"/>
          <w:szCs w:val="28"/>
        </w:rPr>
        <w:t xml:space="preserve">  </w:t>
      </w:r>
      <w:r w:rsidR="009F689A">
        <w:rPr>
          <w:sz w:val="28"/>
          <w:szCs w:val="28"/>
        </w:rPr>
        <w:t xml:space="preserve">   </w:t>
      </w:r>
    </w:p>
    <w:p w14:paraId="696DF5D6" w14:textId="02DFD9FD" w:rsidR="00A23AD6" w:rsidRPr="00D126A7" w:rsidRDefault="009F689A" w:rsidP="00D126A7">
      <w:pPr>
        <w:tabs>
          <w:tab w:val="left" w:pos="270"/>
          <w:tab w:val="left" w:pos="1139"/>
          <w:tab w:val="left" w:pos="3630"/>
        </w:tabs>
        <w:ind w:left="0" w:firstLine="0"/>
        <w:rPr>
          <w:szCs w:val="24"/>
        </w:rPr>
      </w:pPr>
      <w:r>
        <w:rPr>
          <w:sz w:val="28"/>
          <w:szCs w:val="28"/>
        </w:rPr>
        <w:t xml:space="preserve">                                                              </w:t>
      </w:r>
      <w:r w:rsidR="000C47C0">
        <w:rPr>
          <w:sz w:val="28"/>
          <w:szCs w:val="28"/>
        </w:rPr>
        <w:t xml:space="preserve"> </w:t>
      </w:r>
      <w:r w:rsidR="005B2718" w:rsidRPr="00DE2BAC">
        <w:rPr>
          <w:szCs w:val="24"/>
        </w:rPr>
        <w:t>ii</w:t>
      </w:r>
    </w:p>
    <w:sectPr w:rsidR="00A23AD6" w:rsidRPr="00D126A7" w:rsidSect="00416ACA">
      <w:footerReference w:type="default" r:id="rId9"/>
      <w:pgSz w:w="11906" w:h="16838"/>
      <w:pgMar w:top="548"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9FAEF" w14:textId="77777777" w:rsidR="002411D4" w:rsidRDefault="002411D4" w:rsidP="00ED669C">
      <w:pPr>
        <w:spacing w:after="0" w:line="240" w:lineRule="auto"/>
      </w:pPr>
      <w:r>
        <w:separator/>
      </w:r>
    </w:p>
  </w:endnote>
  <w:endnote w:type="continuationSeparator" w:id="0">
    <w:p w14:paraId="35EC756F" w14:textId="77777777" w:rsidR="002411D4" w:rsidRDefault="002411D4" w:rsidP="00ED669C">
      <w:pPr>
        <w:spacing w:after="0" w:line="240" w:lineRule="auto"/>
      </w:pPr>
      <w:r>
        <w:continuationSeparator/>
      </w:r>
    </w:p>
  </w:endnote>
  <w:endnote w:type="continuationNotice" w:id="1">
    <w:p w14:paraId="08BB8BA0" w14:textId="77777777" w:rsidR="002411D4" w:rsidRDefault="002411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0D392" w14:textId="77777777" w:rsidR="006766EB" w:rsidRDefault="00416ACA" w:rsidP="00254423">
    <w:pPr>
      <w:pStyle w:val="Footer"/>
      <w:ind w:left="3827"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6001D" w14:textId="77777777" w:rsidR="002411D4" w:rsidRDefault="002411D4" w:rsidP="00ED669C">
      <w:pPr>
        <w:spacing w:after="0" w:line="240" w:lineRule="auto"/>
      </w:pPr>
      <w:r>
        <w:separator/>
      </w:r>
    </w:p>
  </w:footnote>
  <w:footnote w:type="continuationSeparator" w:id="0">
    <w:p w14:paraId="3CF12588" w14:textId="77777777" w:rsidR="002411D4" w:rsidRDefault="002411D4" w:rsidP="00ED669C">
      <w:pPr>
        <w:spacing w:after="0" w:line="240" w:lineRule="auto"/>
      </w:pPr>
      <w:r>
        <w:continuationSeparator/>
      </w:r>
    </w:p>
  </w:footnote>
  <w:footnote w:type="continuationNotice" w:id="1">
    <w:p w14:paraId="605B4C86" w14:textId="77777777" w:rsidR="002411D4" w:rsidRDefault="002411D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2F85"/>
    <w:multiLevelType w:val="multilevel"/>
    <w:tmpl w:val="900EDF8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nsid w:val="138F7EFE"/>
    <w:multiLevelType w:val="hybridMultilevel"/>
    <w:tmpl w:val="9CC4B9AA"/>
    <w:lvl w:ilvl="0" w:tplc="F6385B6C">
      <w:start w:val="1"/>
      <w:numFmt w:val="decimal"/>
      <w:lvlText w:val="%1."/>
      <w:lvlJc w:val="left"/>
      <w:pPr>
        <w:ind w:left="825" w:hanging="360"/>
      </w:pPr>
      <w:rPr>
        <w:rFonts w:hint="default"/>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187E3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4A7C2E"/>
    <w:multiLevelType w:val="hybridMultilevel"/>
    <w:tmpl w:val="9A8A45CA"/>
    <w:lvl w:ilvl="0" w:tplc="4009001B">
      <w:start w:val="1"/>
      <w:numFmt w:val="lowerRoman"/>
      <w:lvlText w:val="%1."/>
      <w:lvlJc w:val="right"/>
      <w:pPr>
        <w:ind w:left="1680" w:hanging="360"/>
      </w:pPr>
      <w:rPr>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4">
    <w:nsid w:val="4986576C"/>
    <w:multiLevelType w:val="multilevel"/>
    <w:tmpl w:val="0A24510A"/>
    <w:lvl w:ilvl="0">
      <w:start w:val="2"/>
      <w:numFmt w:val="decimal"/>
      <w:lvlText w:val="%1"/>
      <w:lvlJc w:val="left"/>
      <w:pPr>
        <w:ind w:left="360" w:hanging="360"/>
      </w:pPr>
      <w:rPr>
        <w:rFonts w:hint="default"/>
      </w:rPr>
    </w:lvl>
    <w:lvl w:ilvl="1">
      <w:start w:val="3"/>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5">
    <w:nsid w:val="4C8F3D9E"/>
    <w:multiLevelType w:val="multilevel"/>
    <w:tmpl w:val="AEC09D3E"/>
    <w:lvl w:ilvl="0">
      <w:start w:val="1"/>
      <w:numFmt w:val="decimal"/>
      <w:lvlText w:val="%1"/>
      <w:lvlJc w:val="left"/>
      <w:pPr>
        <w:ind w:left="360" w:hanging="360"/>
      </w:pPr>
      <w:rPr>
        <w:rFonts w:hint="default"/>
      </w:rPr>
    </w:lvl>
    <w:lvl w:ilvl="1">
      <w:start w:val="1"/>
      <w:numFmt w:val="decimal"/>
      <w:lvlText w:val="%2."/>
      <w:lvlJc w:val="left"/>
      <w:pPr>
        <w:ind w:left="1070" w:hanging="360"/>
      </w:pPr>
      <w:rPr>
        <w:rFonts w:ascii="Times New Roman" w:eastAsia="Times New Roman" w:hAnsi="Times New Roman" w:cs="Times New Roman"/>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6">
    <w:nsid w:val="605E44D2"/>
    <w:multiLevelType w:val="multilevel"/>
    <w:tmpl w:val="E64C99EA"/>
    <w:lvl w:ilvl="0">
      <w:start w:val="1"/>
      <w:numFmt w:val="decimal"/>
      <w:lvlText w:val="%1"/>
      <w:lvlJc w:val="left"/>
      <w:pPr>
        <w:ind w:left="360" w:hanging="360"/>
      </w:pPr>
      <w:rPr>
        <w:rFonts w:hint="default"/>
      </w:rPr>
    </w:lvl>
    <w:lvl w:ilvl="1">
      <w:start w:val="1"/>
      <w:numFmt w:val="decimal"/>
      <w:lvlText w:val="%1.%2"/>
      <w:lvlJc w:val="left"/>
      <w:pPr>
        <w:ind w:left="1545" w:hanging="36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275"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005"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35" w:hanging="1440"/>
      </w:pPr>
      <w:rPr>
        <w:rFonts w:hint="default"/>
      </w:rPr>
    </w:lvl>
    <w:lvl w:ilvl="8">
      <w:start w:val="1"/>
      <w:numFmt w:val="decimal"/>
      <w:lvlText w:val="%1.%2.%3.%4.%5.%6.%7.%8.%9"/>
      <w:lvlJc w:val="left"/>
      <w:pPr>
        <w:ind w:left="11280" w:hanging="1800"/>
      </w:pPr>
      <w:rPr>
        <w:rFonts w:hint="default"/>
      </w:rPr>
    </w:lvl>
  </w:abstractNum>
  <w:abstractNum w:abstractNumId="7">
    <w:nsid w:val="62621EDE"/>
    <w:multiLevelType w:val="multilevel"/>
    <w:tmpl w:val="900EDF8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8">
    <w:nsid w:val="716D2898"/>
    <w:multiLevelType w:val="hybridMultilevel"/>
    <w:tmpl w:val="0090DFEA"/>
    <w:lvl w:ilvl="0" w:tplc="88A4A1A0">
      <w:start w:val="1"/>
      <w:numFmt w:val="decimal"/>
      <w:lvlText w:val="%1."/>
      <w:lvlJc w:val="left"/>
      <w:pPr>
        <w:ind w:left="14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0D0D18"/>
    <w:multiLevelType w:val="hybridMultilevel"/>
    <w:tmpl w:val="0142A2BC"/>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0">
    <w:nsid w:val="7A0F65A7"/>
    <w:multiLevelType w:val="hybridMultilevel"/>
    <w:tmpl w:val="177E99FE"/>
    <w:lvl w:ilvl="0" w:tplc="4009001B">
      <w:start w:val="1"/>
      <w:numFmt w:val="lowerRoman"/>
      <w:lvlText w:val="%1."/>
      <w:lvlJc w:val="right"/>
      <w:pPr>
        <w:ind w:left="4547" w:hanging="360"/>
      </w:pPr>
      <w:rPr>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5267" w:hanging="360"/>
      </w:pPr>
    </w:lvl>
    <w:lvl w:ilvl="2" w:tplc="4009001B" w:tentative="1">
      <w:start w:val="1"/>
      <w:numFmt w:val="lowerRoman"/>
      <w:lvlText w:val="%3."/>
      <w:lvlJc w:val="right"/>
      <w:pPr>
        <w:ind w:left="5987" w:hanging="180"/>
      </w:pPr>
    </w:lvl>
    <w:lvl w:ilvl="3" w:tplc="4009000F" w:tentative="1">
      <w:start w:val="1"/>
      <w:numFmt w:val="decimal"/>
      <w:lvlText w:val="%4."/>
      <w:lvlJc w:val="left"/>
      <w:pPr>
        <w:ind w:left="6707" w:hanging="360"/>
      </w:pPr>
    </w:lvl>
    <w:lvl w:ilvl="4" w:tplc="40090019" w:tentative="1">
      <w:start w:val="1"/>
      <w:numFmt w:val="lowerLetter"/>
      <w:lvlText w:val="%5."/>
      <w:lvlJc w:val="left"/>
      <w:pPr>
        <w:ind w:left="7427" w:hanging="360"/>
      </w:pPr>
    </w:lvl>
    <w:lvl w:ilvl="5" w:tplc="4009001B" w:tentative="1">
      <w:start w:val="1"/>
      <w:numFmt w:val="lowerRoman"/>
      <w:lvlText w:val="%6."/>
      <w:lvlJc w:val="right"/>
      <w:pPr>
        <w:ind w:left="8147" w:hanging="180"/>
      </w:pPr>
    </w:lvl>
    <w:lvl w:ilvl="6" w:tplc="4009000F" w:tentative="1">
      <w:start w:val="1"/>
      <w:numFmt w:val="decimal"/>
      <w:lvlText w:val="%7."/>
      <w:lvlJc w:val="left"/>
      <w:pPr>
        <w:ind w:left="8867" w:hanging="360"/>
      </w:pPr>
    </w:lvl>
    <w:lvl w:ilvl="7" w:tplc="40090019" w:tentative="1">
      <w:start w:val="1"/>
      <w:numFmt w:val="lowerLetter"/>
      <w:lvlText w:val="%8."/>
      <w:lvlJc w:val="left"/>
      <w:pPr>
        <w:ind w:left="9587" w:hanging="360"/>
      </w:pPr>
    </w:lvl>
    <w:lvl w:ilvl="8" w:tplc="4009001B" w:tentative="1">
      <w:start w:val="1"/>
      <w:numFmt w:val="lowerRoman"/>
      <w:lvlText w:val="%9."/>
      <w:lvlJc w:val="right"/>
      <w:pPr>
        <w:ind w:left="10307" w:hanging="180"/>
      </w:pPr>
    </w:lvl>
  </w:abstractNum>
  <w:num w:numId="1">
    <w:abstractNumId w:val="3"/>
  </w:num>
  <w:num w:numId="2">
    <w:abstractNumId w:val="10"/>
  </w:num>
  <w:num w:numId="3">
    <w:abstractNumId w:val="1"/>
  </w:num>
  <w:num w:numId="4">
    <w:abstractNumId w:val="4"/>
  </w:num>
  <w:num w:numId="5">
    <w:abstractNumId w:val="6"/>
  </w:num>
  <w:num w:numId="6">
    <w:abstractNumId w:val="5"/>
  </w:num>
  <w:num w:numId="7">
    <w:abstractNumId w:val="0"/>
  </w:num>
  <w:num w:numId="8">
    <w:abstractNumId w:val="7"/>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
  <w:rsids>
    <w:rsidRoot w:val="00657154"/>
    <w:rsid w:val="000073F3"/>
    <w:rsid w:val="00020D93"/>
    <w:rsid w:val="00061688"/>
    <w:rsid w:val="00071206"/>
    <w:rsid w:val="0007525C"/>
    <w:rsid w:val="0009166F"/>
    <w:rsid w:val="000A4A23"/>
    <w:rsid w:val="000C47C0"/>
    <w:rsid w:val="000D68BF"/>
    <w:rsid w:val="000F6098"/>
    <w:rsid w:val="00114873"/>
    <w:rsid w:val="0017572D"/>
    <w:rsid w:val="0018673E"/>
    <w:rsid w:val="001951D5"/>
    <w:rsid w:val="001A0AA0"/>
    <w:rsid w:val="001C25BD"/>
    <w:rsid w:val="001D53CC"/>
    <w:rsid w:val="00204CAA"/>
    <w:rsid w:val="002072B9"/>
    <w:rsid w:val="00220161"/>
    <w:rsid w:val="00227A73"/>
    <w:rsid w:val="002411D4"/>
    <w:rsid w:val="00254423"/>
    <w:rsid w:val="002578E6"/>
    <w:rsid w:val="00292335"/>
    <w:rsid w:val="002A114A"/>
    <w:rsid w:val="002A4F90"/>
    <w:rsid w:val="002A63B6"/>
    <w:rsid w:val="002C6C23"/>
    <w:rsid w:val="00323B41"/>
    <w:rsid w:val="0033181D"/>
    <w:rsid w:val="00365911"/>
    <w:rsid w:val="00384C06"/>
    <w:rsid w:val="003A3663"/>
    <w:rsid w:val="003B7C75"/>
    <w:rsid w:val="003F0059"/>
    <w:rsid w:val="00416ACA"/>
    <w:rsid w:val="00430504"/>
    <w:rsid w:val="00437F63"/>
    <w:rsid w:val="00455214"/>
    <w:rsid w:val="00496FD7"/>
    <w:rsid w:val="004A473E"/>
    <w:rsid w:val="004C01AB"/>
    <w:rsid w:val="004F0D98"/>
    <w:rsid w:val="005156CF"/>
    <w:rsid w:val="005558A2"/>
    <w:rsid w:val="00593B38"/>
    <w:rsid w:val="005B2718"/>
    <w:rsid w:val="005C01C4"/>
    <w:rsid w:val="005C6C44"/>
    <w:rsid w:val="005E1D38"/>
    <w:rsid w:val="005F42BB"/>
    <w:rsid w:val="00631F08"/>
    <w:rsid w:val="00642731"/>
    <w:rsid w:val="006447E9"/>
    <w:rsid w:val="00657154"/>
    <w:rsid w:val="006766EB"/>
    <w:rsid w:val="00692A66"/>
    <w:rsid w:val="006B1AA5"/>
    <w:rsid w:val="006D760D"/>
    <w:rsid w:val="006E1A9D"/>
    <w:rsid w:val="00750A60"/>
    <w:rsid w:val="00755594"/>
    <w:rsid w:val="00756778"/>
    <w:rsid w:val="00761E91"/>
    <w:rsid w:val="007B339A"/>
    <w:rsid w:val="007D357F"/>
    <w:rsid w:val="008208D1"/>
    <w:rsid w:val="00866A95"/>
    <w:rsid w:val="008B0311"/>
    <w:rsid w:val="008E0446"/>
    <w:rsid w:val="00912060"/>
    <w:rsid w:val="00977966"/>
    <w:rsid w:val="009855AF"/>
    <w:rsid w:val="009913B2"/>
    <w:rsid w:val="009B0058"/>
    <w:rsid w:val="009E306B"/>
    <w:rsid w:val="009F689A"/>
    <w:rsid w:val="00A23AD6"/>
    <w:rsid w:val="00A30518"/>
    <w:rsid w:val="00A578A3"/>
    <w:rsid w:val="00A668A5"/>
    <w:rsid w:val="00AA3562"/>
    <w:rsid w:val="00BB6469"/>
    <w:rsid w:val="00BC28C5"/>
    <w:rsid w:val="00BE7987"/>
    <w:rsid w:val="00BE7E12"/>
    <w:rsid w:val="00C06CA0"/>
    <w:rsid w:val="00C12C6F"/>
    <w:rsid w:val="00C22E52"/>
    <w:rsid w:val="00C43131"/>
    <w:rsid w:val="00C57901"/>
    <w:rsid w:val="00C67E85"/>
    <w:rsid w:val="00CB5581"/>
    <w:rsid w:val="00CB56DF"/>
    <w:rsid w:val="00CC3460"/>
    <w:rsid w:val="00CD472F"/>
    <w:rsid w:val="00D126A7"/>
    <w:rsid w:val="00D16B36"/>
    <w:rsid w:val="00D20168"/>
    <w:rsid w:val="00D37EF1"/>
    <w:rsid w:val="00D575C0"/>
    <w:rsid w:val="00D761F0"/>
    <w:rsid w:val="00DD4762"/>
    <w:rsid w:val="00DE20B3"/>
    <w:rsid w:val="00DE2BAC"/>
    <w:rsid w:val="00DE40BF"/>
    <w:rsid w:val="00E30C62"/>
    <w:rsid w:val="00E45673"/>
    <w:rsid w:val="00E63C8D"/>
    <w:rsid w:val="00E64B95"/>
    <w:rsid w:val="00E7286F"/>
    <w:rsid w:val="00E7738E"/>
    <w:rsid w:val="00E90999"/>
    <w:rsid w:val="00EA7C31"/>
    <w:rsid w:val="00EC1C76"/>
    <w:rsid w:val="00ED669C"/>
    <w:rsid w:val="00EE1DF2"/>
    <w:rsid w:val="00F106C8"/>
    <w:rsid w:val="00F314F4"/>
    <w:rsid w:val="00F35A8E"/>
    <w:rsid w:val="00F673D6"/>
    <w:rsid w:val="00F74DF4"/>
    <w:rsid w:val="00F815F0"/>
    <w:rsid w:val="00F9106F"/>
    <w:rsid w:val="00FB4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87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B42"/>
    <w:pPr>
      <w:spacing w:after="273" w:line="259" w:lineRule="auto"/>
      <w:ind w:left="15" w:right="63" w:hanging="10"/>
      <w:jc w:val="both"/>
    </w:pPr>
    <w:rPr>
      <w:rFonts w:ascii="Times New Roman" w:eastAsia="Times New Roman" w:hAnsi="Times New Roman"/>
      <w:color w:val="000000"/>
      <w:sz w:val="24"/>
      <w:szCs w:val="22"/>
      <w:lang w:val="en-IN" w:eastAsia="en-IN" w:bidi="en-IN"/>
    </w:rPr>
  </w:style>
  <w:style w:type="paragraph" w:styleId="Heading1">
    <w:name w:val="heading 1"/>
    <w:next w:val="Normal"/>
    <w:link w:val="Heading1Char"/>
    <w:uiPriority w:val="9"/>
    <w:qFormat/>
    <w:rsid w:val="00FB4B42"/>
    <w:pPr>
      <w:keepNext/>
      <w:keepLines/>
      <w:spacing w:after="276" w:line="259" w:lineRule="auto"/>
      <w:ind w:left="15" w:hanging="10"/>
      <w:jc w:val="center"/>
      <w:outlineLvl w:val="0"/>
    </w:pPr>
    <w:rPr>
      <w:rFonts w:ascii="Times New Roman" w:eastAsia="Times New Roman" w:hAnsi="Times New Roman"/>
      <w:b/>
      <w:color w:val="000000"/>
      <w:sz w:val="3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4B42"/>
    <w:rPr>
      <w:rFonts w:ascii="Times New Roman" w:eastAsia="Times New Roman" w:hAnsi="Times New Roman" w:cs="Times New Roman"/>
      <w:b/>
      <w:color w:val="000000"/>
      <w:sz w:val="32"/>
      <w:szCs w:val="22"/>
      <w:lang w:val="en-IN" w:eastAsia="en-US" w:bidi="ar-SA"/>
    </w:rPr>
  </w:style>
  <w:style w:type="paragraph" w:styleId="NormalWeb">
    <w:name w:val="Normal (Web)"/>
    <w:basedOn w:val="Normal"/>
    <w:uiPriority w:val="99"/>
    <w:semiHidden/>
    <w:unhideWhenUsed/>
    <w:rsid w:val="00FB4B42"/>
    <w:pPr>
      <w:spacing w:before="100" w:beforeAutospacing="1" w:after="100" w:afterAutospacing="1" w:line="240" w:lineRule="auto"/>
      <w:ind w:left="0" w:right="0" w:firstLine="0"/>
      <w:jc w:val="left"/>
    </w:pPr>
    <w:rPr>
      <w:color w:val="auto"/>
      <w:szCs w:val="24"/>
      <w:lang w:bidi="ar-SA"/>
    </w:rPr>
  </w:style>
  <w:style w:type="paragraph" w:styleId="NoSpacing">
    <w:name w:val="No Spacing"/>
    <w:uiPriority w:val="1"/>
    <w:qFormat/>
    <w:rsid w:val="00FB4B42"/>
    <w:pPr>
      <w:ind w:left="15" w:right="63" w:hanging="10"/>
      <w:jc w:val="both"/>
    </w:pPr>
    <w:rPr>
      <w:rFonts w:ascii="Times New Roman" w:eastAsia="Times New Roman" w:hAnsi="Times New Roman"/>
      <w:color w:val="000000"/>
      <w:sz w:val="24"/>
      <w:szCs w:val="22"/>
      <w:lang w:val="en-IN" w:eastAsia="en-IN" w:bidi="en-IN"/>
    </w:rPr>
  </w:style>
  <w:style w:type="paragraph" w:styleId="ListParagraph">
    <w:name w:val="List Paragraph"/>
    <w:basedOn w:val="Normal"/>
    <w:uiPriority w:val="34"/>
    <w:qFormat/>
    <w:rsid w:val="00FB4B42"/>
    <w:pPr>
      <w:ind w:left="720"/>
      <w:contextualSpacing/>
    </w:pPr>
  </w:style>
  <w:style w:type="paragraph" w:styleId="Header">
    <w:name w:val="header"/>
    <w:basedOn w:val="Normal"/>
    <w:link w:val="HeaderChar"/>
    <w:uiPriority w:val="99"/>
    <w:unhideWhenUsed/>
    <w:rsid w:val="00ED669C"/>
    <w:pPr>
      <w:tabs>
        <w:tab w:val="center" w:pos="4513"/>
        <w:tab w:val="right" w:pos="9026"/>
      </w:tabs>
      <w:spacing w:after="0" w:line="240" w:lineRule="auto"/>
    </w:pPr>
  </w:style>
  <w:style w:type="character" w:customStyle="1" w:styleId="HeaderChar">
    <w:name w:val="Header Char"/>
    <w:link w:val="Header"/>
    <w:uiPriority w:val="99"/>
    <w:rsid w:val="00ED669C"/>
    <w:rPr>
      <w:rFonts w:ascii="Times New Roman" w:eastAsia="Times New Roman" w:hAnsi="Times New Roman" w:cs="Times New Roman"/>
      <w:color w:val="000000"/>
      <w:sz w:val="24"/>
      <w:lang w:eastAsia="en-IN" w:bidi="en-IN"/>
    </w:rPr>
  </w:style>
  <w:style w:type="paragraph" w:styleId="Footer">
    <w:name w:val="footer"/>
    <w:basedOn w:val="Normal"/>
    <w:link w:val="FooterChar"/>
    <w:uiPriority w:val="99"/>
    <w:unhideWhenUsed/>
    <w:rsid w:val="00ED669C"/>
    <w:pPr>
      <w:tabs>
        <w:tab w:val="center" w:pos="4513"/>
        <w:tab w:val="right" w:pos="9026"/>
      </w:tabs>
      <w:spacing w:after="0" w:line="240" w:lineRule="auto"/>
    </w:pPr>
  </w:style>
  <w:style w:type="character" w:customStyle="1" w:styleId="FooterChar">
    <w:name w:val="Footer Char"/>
    <w:link w:val="Footer"/>
    <w:uiPriority w:val="99"/>
    <w:rsid w:val="00ED669C"/>
    <w:rPr>
      <w:rFonts w:ascii="Times New Roman" w:eastAsia="Times New Roman" w:hAnsi="Times New Roman" w:cs="Times New Roman"/>
      <w:color w:val="000000"/>
      <w:sz w:val="24"/>
      <w:lang w:eastAsia="en-IN" w:bidi="en-IN"/>
    </w:rPr>
  </w:style>
  <w:style w:type="paragraph" w:styleId="BalloonText">
    <w:name w:val="Balloon Text"/>
    <w:basedOn w:val="Normal"/>
    <w:link w:val="BalloonTextChar"/>
    <w:uiPriority w:val="99"/>
    <w:semiHidden/>
    <w:unhideWhenUsed/>
    <w:rsid w:val="00ED66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D669C"/>
    <w:rPr>
      <w:rFonts w:ascii="Tahoma" w:eastAsia="Times New Roman" w:hAnsi="Tahoma" w:cs="Tahoma"/>
      <w:color w:val="000000"/>
      <w:sz w:val="16"/>
      <w:szCs w:val="16"/>
      <w:lang w:eastAsia="en-IN" w:bidi="en-IN"/>
    </w:rPr>
  </w:style>
  <w:style w:type="paragraph" w:styleId="Revision">
    <w:name w:val="Revision"/>
    <w:hidden/>
    <w:uiPriority w:val="99"/>
    <w:semiHidden/>
    <w:rsid w:val="005A2431"/>
    <w:rPr>
      <w:rFonts w:ascii="Times New Roman" w:eastAsia="Times New Roman" w:hAnsi="Times New Roman"/>
      <w:color w:val="000000"/>
      <w:sz w:val="24"/>
      <w:szCs w:val="22"/>
      <w:lang w:val="en-IN" w:eastAsia="en-IN" w:bidi="en-IN"/>
    </w:rPr>
  </w:style>
  <w:style w:type="character" w:styleId="Strong">
    <w:name w:val="Strong"/>
    <w:basedOn w:val="DefaultParagraphFont"/>
    <w:uiPriority w:val="22"/>
    <w:qFormat/>
    <w:rsid w:val="00F35A8E"/>
    <w:rPr>
      <w:b/>
      <w:bCs/>
    </w:rPr>
  </w:style>
  <w:style w:type="character" w:styleId="LineNumber">
    <w:name w:val="line number"/>
    <w:basedOn w:val="DefaultParagraphFont"/>
    <w:uiPriority w:val="99"/>
    <w:semiHidden/>
    <w:unhideWhenUsed/>
    <w:rsid w:val="00F74DF4"/>
  </w:style>
  <w:style w:type="table" w:customStyle="1" w:styleId="TableGrid">
    <w:name w:val="TableGrid"/>
    <w:rsid w:val="008B0311"/>
    <w:rPr>
      <w:rFonts w:asciiTheme="minorHAnsi" w:eastAsiaTheme="minorEastAsia" w:hAnsiTheme="minorHAnsi" w:cstheme="minorBidi"/>
      <w:sz w:val="22"/>
      <w:szCs w:val="22"/>
      <w:lang w:val="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obh\Desktop\ACKNOWLEDG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F8914-661D-4303-B627-3B3567DA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ACKNOWLEDGEMENT</Template>
  <TotalTime>405</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prerit sobhani</dc:creator>
  <cp:keywords/>
  <cp:lastModifiedBy>Guest</cp:lastModifiedBy>
  <cp:revision>36</cp:revision>
  <dcterms:created xsi:type="dcterms:W3CDTF">2018-12-03T12:55:00Z</dcterms:created>
  <dcterms:modified xsi:type="dcterms:W3CDTF">2019-12-09T12:07:00Z</dcterms:modified>
</cp:coreProperties>
</file>